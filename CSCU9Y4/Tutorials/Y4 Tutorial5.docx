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4E3363B5" w14:textId="0CA537B0" w:rsidR="002D0DE8" w:rsidRDefault="00503305">
              <w:pPr>
                <w:pStyle w:val="Publishwithline"/>
              </w:pPr>
              <w:r>
                <w:t>A way to boost diversity in the tech industry</w:t>
              </w:r>
            </w:p>
          </w:sdtContent>
        </w:sdt>
        <w:p w14:paraId="24850161" w14:textId="77777777" w:rsidR="002D0DE8" w:rsidRDefault="002D0DE8">
          <w:pPr>
            <w:pStyle w:val="underline"/>
          </w:pPr>
        </w:p>
        <w:p w14:paraId="4BE15187" w14:textId="3A4DF35F" w:rsidR="00503305" w:rsidRDefault="0092705E" w:rsidP="00503305">
          <w:pPr>
            <w:pStyle w:val="PadderBetweenControlandBody"/>
          </w:pPr>
        </w:p>
      </w:sdtContent>
    </w:sdt>
    <w:p w14:paraId="34D959A1" w14:textId="77777777" w:rsidR="00E12FC5" w:rsidRDefault="00503305" w:rsidP="00503305">
      <w:r>
        <w:t>If we need to truly encourage the next era of technology workers, we need to locate methods to attract humans from all walks of existence to attain the purpose of increasing diversity in the tech industry.</w:t>
      </w:r>
      <w:r w:rsidR="001363D0">
        <w:t xml:space="preserve"> Technology industries are suffering from diversity problem</w:t>
      </w:r>
      <w:r w:rsidR="0014078B">
        <w:t xml:space="preserve">. </w:t>
      </w:r>
    </w:p>
    <w:p w14:paraId="5A4EC242" w14:textId="4A38280E" w:rsidR="00E946F1" w:rsidRDefault="0014078B" w:rsidP="00503305">
      <w:r>
        <w:t xml:space="preserve">But why? According to research from </w:t>
      </w:r>
      <w:r w:rsidR="0092705E">
        <w:t>TTC (Tech Talent Charter)</w:t>
      </w:r>
      <w:r>
        <w:t xml:space="preserve">, most effective 17% of tech and IT workers inside UK are women, and </w:t>
      </w:r>
      <w:r w:rsidR="0092705E">
        <w:t>only</w:t>
      </w:r>
      <w:r>
        <w:t xml:space="preserve"> </w:t>
      </w:r>
      <w:r w:rsidR="0092705E">
        <w:t>1</w:t>
      </w:r>
      <w:r>
        <w:t xml:space="preserve"> </w:t>
      </w:r>
      <w:r w:rsidR="0092705E">
        <w:t>out of</w:t>
      </w:r>
      <w:r>
        <w:t xml:space="preserve"> 10 college students</w:t>
      </w:r>
      <w:r w:rsidR="001363D0">
        <w:t xml:space="preserve"> </w:t>
      </w:r>
      <w:r w:rsidR="00E946F1">
        <w:t xml:space="preserve">taking A-Level computer studies are </w:t>
      </w:r>
      <w:r w:rsidR="00E12FC5">
        <w:t>girl. From</w:t>
      </w:r>
      <w:r w:rsidR="00E946F1">
        <w:t xml:space="preserve"> at </w:t>
      </w:r>
      <w:r w:rsidR="00E12FC5">
        <w:t>age 15</w:t>
      </w:r>
      <w:r w:rsidR="00E946F1">
        <w:t xml:space="preserve">, fewer than 5% of girls compared with 18% of boys expect to have a career in engineering or computing. Even a few of the girls in the UK who take STEM subjects at GCSE, </w:t>
      </w:r>
      <w:r w:rsidR="0092705E">
        <w:t>only 7</w:t>
      </w:r>
      <w:r w:rsidR="00E946F1">
        <w:t>% go on to take applicable higher qualifications at Level 4 or above, compared with 21% of boys. There’s a clean need to undertaking stereotypes</w:t>
      </w:r>
      <w:r w:rsidR="0092705E">
        <w:t>.</w:t>
      </w:r>
    </w:p>
    <w:p w14:paraId="4BF6E24A" w14:textId="6A96510E" w:rsidR="00E12FC5" w:rsidRDefault="0092705E" w:rsidP="00503305">
      <w:r>
        <w:t xml:space="preserve">For the diversity problem </w:t>
      </w:r>
      <w:r w:rsidR="00E12FC5">
        <w:t xml:space="preserve">Microsoft decided to focus on financial incentives to attempt to gain a higher gender balance. For example, Microsoft </w:t>
      </w:r>
      <w:r>
        <w:t xml:space="preserve">now </w:t>
      </w:r>
      <w:r w:rsidR="00E12FC5">
        <w:t>is linking executive bonuses to workforce-diversity goals, to ensure managers</w:t>
      </w:r>
      <w:r>
        <w:t xml:space="preserve"> to</w:t>
      </w:r>
      <w:r w:rsidR="00E12FC5">
        <w:t xml:space="preserve"> focus on diversity in their hiring styles. </w:t>
      </w:r>
    </w:p>
    <w:p w14:paraId="4636E1E1" w14:textId="6E61286F" w:rsidR="00E12FC5" w:rsidRPr="00503305" w:rsidRDefault="00E12FC5" w:rsidP="00503305">
      <w:r>
        <w:t xml:space="preserve">Diversity is clearly a trouble, but it’s no longer an insurmountable one. If the UK tech industry is to stay clearly competitive on a global scale, it needs to deal with its capabilities base from the </w:t>
      </w:r>
      <w:r w:rsidR="0092705E">
        <w:t>ground</w:t>
      </w:r>
      <w:r>
        <w:t xml:space="preserve"> up – and widening the net is a critical first step. </w:t>
      </w:r>
      <w:bookmarkStart w:id="0" w:name="_GoBack"/>
      <w:bookmarkEnd w:id="0"/>
    </w:p>
    <w:sectPr w:rsidR="00E12FC5" w:rsidRPr="005033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03305"/>
    <w:rsid w:val="001363D0"/>
    <w:rsid w:val="0014078B"/>
    <w:rsid w:val="002D0DE8"/>
    <w:rsid w:val="00503305"/>
    <w:rsid w:val="0092705E"/>
    <w:rsid w:val="00BD4717"/>
    <w:rsid w:val="00E12FC5"/>
    <w:rsid w:val="00E9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DCC4"/>
  <w15:docId w15:val="{16E107F0-B4E2-4A2A-942F-A0E42DF3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tsios\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78F734F8-022F-4EA5-8150-EDF3A8A0BFC6}"/>
      </w:docPartPr>
      <w:docPartBody>
        <w:p w:rsidR="00000000" w:rsidRDefault="0096743D">
          <w:r w:rsidRPr="00BC56B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3D"/>
    <w:rsid w:val="0096743D"/>
    <w:rsid w:val="0098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4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 way to boost diversity in the tech industry</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56</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Cotsios</dc:creator>
  <cp:keywords/>
  <dc:description/>
  <cp:lastModifiedBy>Constantinos Constantinou</cp:lastModifiedBy>
  <cp:revision>1</cp:revision>
  <dcterms:created xsi:type="dcterms:W3CDTF">2018-02-26T21:13:00Z</dcterms:created>
  <dcterms:modified xsi:type="dcterms:W3CDTF">2018-02-26T22:09:00Z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